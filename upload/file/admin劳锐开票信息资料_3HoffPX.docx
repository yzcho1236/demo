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上海劳锐智能系统技术有限公司开票信息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-397" w:leftChars="-189" w:firstLine="672" w:firstLineChars="24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尊敬的各位客户、供应商，敬请贵公司按以下信息给我司开具增值税专用发票，谢谢！</w:t>
      </w:r>
    </w:p>
    <w:p>
      <w:pPr>
        <w:ind w:left="280" w:hanging="280" w:hangingChars="100"/>
        <w:rPr>
          <w:rFonts w:hint="eastAsia"/>
          <w:sz w:val="28"/>
          <w:szCs w:val="28"/>
          <w:lang w:val="en-US" w:eastAsia="zh-CN"/>
        </w:rPr>
      </w:pPr>
    </w:p>
    <w:tbl>
      <w:tblPr>
        <w:tblStyle w:val="4"/>
        <w:tblW w:w="8955" w:type="dxa"/>
        <w:tblInd w:w="-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25"/>
        <w:gridCol w:w="6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公司名称：</w:t>
            </w:r>
          </w:p>
        </w:tc>
        <w:tc>
          <w:tcPr>
            <w:tcW w:w="60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上海劳锐智能系统技术有限公司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统一社会信用代码（纳税识别号）：</w:t>
            </w:r>
          </w:p>
        </w:tc>
        <w:tc>
          <w:tcPr>
            <w:tcW w:w="60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91310115MA1K46F430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地址及电话号码：</w:t>
            </w:r>
          </w:p>
        </w:tc>
        <w:tc>
          <w:tcPr>
            <w:tcW w:w="60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中国（上海）自由贸易试验区富特北路211号302部位368室  63330367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开户银行：</w:t>
            </w:r>
          </w:p>
        </w:tc>
        <w:tc>
          <w:tcPr>
            <w:tcW w:w="60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招商银行股份有限公司上海张江支行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银行账号：</w:t>
            </w:r>
          </w:p>
        </w:tc>
        <w:tc>
          <w:tcPr>
            <w:tcW w:w="60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121930802710101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279" w:leftChars="133" w:firstLine="61" w:firstLineChars="2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以上信息请知悉，谢谢支持与配合！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</w:t>
      </w:r>
    </w:p>
    <w:p>
      <w:pPr>
        <w:ind w:firstLine="1400" w:firstLineChars="500"/>
        <w:jc w:val="righ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上海劳锐智能系统技术有限公司</w:t>
      </w: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 xml:space="preserve">                                      2018年9月17日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C2F96"/>
    <w:rsid w:val="1703049D"/>
    <w:rsid w:val="45D0605D"/>
    <w:rsid w:val="4C506030"/>
    <w:rsid w:val="4E130E75"/>
    <w:rsid w:val="6ADC2F96"/>
    <w:rsid w:val="6D535020"/>
    <w:rsid w:val="7D41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2018-09-17T03:12:00Z</dcterms:created>
  <dc:creator>admin</dc:creator>
  <cp:lastModifiedBy>admin</cp:lastModifiedBy>
  <cp:lastPrinted>2018-09-17T03:38:11Z</cp:lastPrinted>
  <dcterms:modified xsi:type="dcterms:W3CDTF">2018-09-17T03:43:12Z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